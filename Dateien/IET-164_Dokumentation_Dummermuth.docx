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8277075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9FAF865" w14:textId="77777777" w:rsidR="00F82209" w:rsidRDefault="00F82209">
          <w:pPr>
            <w:pStyle w:val="KeinLeerraum"/>
            <w:rPr>
              <w:sz w:val="2"/>
            </w:rPr>
          </w:pPr>
        </w:p>
        <w:tbl>
          <w:tblPr>
            <w:tblStyle w:val="dsbTabelleOhneRahmen"/>
            <w:tblW w:w="9072" w:type="dxa"/>
            <w:tblLook w:val="04A0" w:firstRow="1" w:lastRow="0" w:firstColumn="1" w:lastColumn="0" w:noHBand="0" w:noVBand="1"/>
          </w:tblPr>
          <w:tblGrid>
            <w:gridCol w:w="2410"/>
            <w:gridCol w:w="6662"/>
          </w:tblGrid>
          <w:tr w:rsidR="00D52C6D" w:rsidRPr="00A83CBA" w14:paraId="00A5106E" w14:textId="77777777" w:rsidTr="00CB75B9">
            <w:trPr>
              <w:trHeight w:val="2268"/>
            </w:trPr>
            <w:tc>
              <w:tcPr>
                <w:tcW w:w="9072" w:type="dxa"/>
                <w:gridSpan w:val="2"/>
                <w:vAlign w:val="bottom"/>
              </w:tcPr>
              <w:p w14:paraId="3C1805D8" w14:textId="77777777" w:rsidR="00D52C6D" w:rsidRPr="00A83CBA" w:rsidRDefault="00D52C6D" w:rsidP="00CB75B9"/>
            </w:tc>
          </w:tr>
          <w:tr w:rsidR="00D52C6D" w:rsidRPr="007668BE" w14:paraId="621AF0DE" w14:textId="77777777" w:rsidTr="00CB75B9">
            <w:trPr>
              <w:trHeight w:val="567"/>
            </w:trPr>
            <w:tc>
              <w:tcPr>
                <w:tcW w:w="2410" w:type="dxa"/>
                <w:tcBorders>
                  <w:bottom w:val="single" w:sz="4" w:space="0" w:color="auto"/>
                </w:tcBorders>
              </w:tcPr>
              <w:p w14:paraId="5774011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  <w:tc>
              <w:tcPr>
                <w:tcW w:w="6662" w:type="dxa"/>
                <w:tcBorders>
                  <w:bottom w:val="single" w:sz="4" w:space="0" w:color="auto"/>
                </w:tcBorders>
              </w:tcPr>
              <w:p w14:paraId="185A7A85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</w:tr>
          <w:tr w:rsidR="00D52C6D" w:rsidRPr="007668BE" w14:paraId="42DB5EA8" w14:textId="77777777" w:rsidTr="00CB75B9">
            <w:trPr>
              <w:trHeight w:val="567"/>
            </w:trPr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3E97697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  <w:tc>
              <w:tcPr>
                <w:tcW w:w="6662" w:type="dxa"/>
                <w:tcBorders>
                  <w:top w:val="single" w:sz="4" w:space="0" w:color="auto"/>
                </w:tcBorders>
              </w:tcPr>
              <w:p w14:paraId="51B5B48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</w:tr>
          <w:tr w:rsidR="00D52C6D" w:rsidRPr="00A11B96" w14:paraId="32BE8A97" w14:textId="77777777" w:rsidTr="00CB75B9">
            <w:trPr>
              <w:trHeight w:val="1278"/>
            </w:trPr>
            <w:tc>
              <w:tcPr>
                <w:tcW w:w="9072" w:type="dxa"/>
                <w:gridSpan w:val="2"/>
              </w:tcPr>
              <w:sdt>
                <w:sdtPr>
                  <w:alias w:val="Titel"/>
                  <w:tag w:val=""/>
                  <w:id w:val="-278721555"/>
                  <w:placeholder>
                    <w:docPart w:val="B4ACD668B1D54F94BFF7711C10110DE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74CB3509" w14:textId="5EE28F7F" w:rsidR="00D52C6D" w:rsidRPr="00D52C6D" w:rsidRDefault="004E429F" w:rsidP="00A11B96">
                    <w:pPr>
                      <w:pStyle w:val="Titel"/>
                    </w:pPr>
                    <w:r>
                      <w:t xml:space="preserve">Modul </w:t>
                    </w:r>
                    <w:r w:rsidR="009727E0">
                      <w:t>164</w:t>
                    </w:r>
                  </w:p>
                </w:sdtContent>
              </w:sdt>
            </w:tc>
          </w:tr>
          <w:tr w:rsidR="00D52C6D" w:rsidRPr="002C1FB2" w14:paraId="308159EE" w14:textId="77777777" w:rsidTr="00CB75B9">
            <w:trPr>
              <w:trHeight w:val="332"/>
            </w:trPr>
            <w:tc>
              <w:tcPr>
                <w:tcW w:w="9072" w:type="dxa"/>
                <w:gridSpan w:val="2"/>
              </w:tcPr>
              <w:p w14:paraId="52D7811F" w14:textId="6C90E412" w:rsidR="00D52C6D" w:rsidRPr="002C1FB2" w:rsidRDefault="009727E0" w:rsidP="00D52C6D">
                <w:pPr>
                  <w:pStyle w:val="Untertitel"/>
                </w:pPr>
                <w:r>
                  <w:t>Projektdokumentation</w:t>
                </w:r>
              </w:p>
            </w:tc>
          </w:tr>
          <w:tr w:rsidR="00D52C6D" w:rsidRPr="00071BFC" w14:paraId="1A71423B" w14:textId="77777777" w:rsidTr="00CB75B9">
            <w:trPr>
              <w:trHeight w:val="567"/>
            </w:trPr>
            <w:tc>
              <w:tcPr>
                <w:tcW w:w="2410" w:type="dxa"/>
                <w:tcBorders>
                  <w:bottom w:val="single" w:sz="4" w:space="0" w:color="auto"/>
                </w:tcBorders>
              </w:tcPr>
              <w:p w14:paraId="6D63C6DD" w14:textId="77777777" w:rsidR="00D52C6D" w:rsidRDefault="00D52C6D" w:rsidP="00CB75B9"/>
            </w:tc>
            <w:tc>
              <w:tcPr>
                <w:tcW w:w="6662" w:type="dxa"/>
                <w:tcBorders>
                  <w:bottom w:val="single" w:sz="4" w:space="0" w:color="auto"/>
                </w:tcBorders>
              </w:tcPr>
              <w:p w14:paraId="27D11076" w14:textId="77777777" w:rsidR="00D52C6D" w:rsidRDefault="00D52C6D" w:rsidP="00CB75B9"/>
            </w:tc>
          </w:tr>
          <w:tr w:rsidR="00D52C6D" w:rsidRPr="00071BFC" w14:paraId="2372624F" w14:textId="77777777" w:rsidTr="00CB75B9">
            <w:trPr>
              <w:trHeight w:val="1134"/>
            </w:trPr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0606903A" w14:textId="77777777" w:rsidR="00D52C6D" w:rsidRDefault="00D52C6D" w:rsidP="00CB75B9"/>
            </w:tc>
            <w:tc>
              <w:tcPr>
                <w:tcW w:w="6662" w:type="dxa"/>
                <w:tcBorders>
                  <w:top w:val="single" w:sz="4" w:space="0" w:color="auto"/>
                </w:tcBorders>
              </w:tcPr>
              <w:p w14:paraId="44D7BCCA" w14:textId="77777777" w:rsidR="00D52C6D" w:rsidRDefault="00D52C6D" w:rsidP="00CB75B9"/>
            </w:tc>
          </w:tr>
          <w:tr w:rsidR="00D52C6D" w:rsidRPr="00071BFC" w14:paraId="6EAF93BB" w14:textId="77777777" w:rsidTr="00D52C6D">
            <w:trPr>
              <w:trHeight w:val="1134"/>
            </w:trPr>
            <w:tc>
              <w:tcPr>
                <w:tcW w:w="2410" w:type="dxa"/>
              </w:tcPr>
              <w:p w14:paraId="76322AC4" w14:textId="77777777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Modul</w:t>
                </w:r>
              </w:p>
            </w:tc>
            <w:sdt>
              <w:sdtPr>
                <w:rPr>
                  <w:sz w:val="24"/>
                </w:rPr>
                <w:alias w:val="Modul/Lehrgang"/>
                <w:tag w:val="Modul/Lehrgang"/>
                <w:id w:val="2141921470"/>
                <w:placeholder>
                  <w:docPart w:val="E68D2FDE39984AF39B65C4310269F447"/>
                </w:placeholder>
                <w:comboBox>
                  <w:listItem w:value="Wählen Sie ein Element aus."/>
                  <w:listItem w:displayText="IET-114" w:value="IET-114"/>
                  <w:listItem w:displayText="IET-122" w:value="IET-122"/>
                  <w:listItem w:displayText="IET-129" w:value="IET-129"/>
                  <w:listItem w:displayText="IET-164" w:value="IET-164"/>
                  <w:listItem w:displayText="IET-431" w:value="IET-431"/>
                </w:comboBox>
              </w:sdtPr>
              <w:sdtEndPr/>
              <w:sdtContent>
                <w:tc>
                  <w:tcPr>
                    <w:tcW w:w="6662" w:type="dxa"/>
                  </w:tcPr>
                  <w:p w14:paraId="7D9F98A3" w14:textId="28595487" w:rsidR="00D52C6D" w:rsidRPr="007D4C63" w:rsidRDefault="009727E0" w:rsidP="00CB75B9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IET-164</w:t>
                    </w:r>
                  </w:p>
                </w:tc>
              </w:sdtContent>
            </w:sdt>
          </w:tr>
          <w:tr w:rsidR="00D52C6D" w:rsidRPr="00FB2019" w14:paraId="77F76898" w14:textId="77777777" w:rsidTr="00D52C6D">
            <w:trPr>
              <w:trHeight w:val="1134"/>
            </w:trPr>
            <w:tc>
              <w:tcPr>
                <w:tcW w:w="2410" w:type="dxa"/>
              </w:tcPr>
              <w:p w14:paraId="60C36A23" w14:textId="77777777" w:rsidR="00D52C6D" w:rsidRPr="007D4C63" w:rsidRDefault="00D52C6D" w:rsidP="00CB75B9">
                <w:pPr>
                  <w:rPr>
                    <w:sz w:val="24"/>
                  </w:rPr>
                </w:pPr>
                <w:r w:rsidRPr="007D4C63">
                  <w:rPr>
                    <w:sz w:val="24"/>
                  </w:rPr>
                  <w:t>Eingereicht von</w:t>
                </w:r>
              </w:p>
            </w:tc>
            <w:tc>
              <w:tcPr>
                <w:tcW w:w="6662" w:type="dxa"/>
              </w:tcPr>
              <w:p w14:paraId="43CBAEA2" w14:textId="21BBBB23" w:rsidR="00D52C6D" w:rsidRPr="007D4C63" w:rsidRDefault="00AF4533" w:rsidP="008C4D54">
                <w:pPr>
                  <w:pStyle w:val="Kandidat"/>
                </w:pPr>
                <w:r>
                  <w:t>Partnerarbeit</w:t>
                </w:r>
              </w:p>
            </w:tc>
          </w:tr>
          <w:tr w:rsidR="00D52C6D" w:rsidRPr="008732A9" w14:paraId="3DE0F564" w14:textId="77777777" w:rsidTr="00D52C6D">
            <w:trPr>
              <w:trHeight w:val="1134"/>
            </w:trPr>
            <w:tc>
              <w:tcPr>
                <w:tcW w:w="2410" w:type="dxa"/>
              </w:tcPr>
              <w:p w14:paraId="69749710" w14:textId="77777777" w:rsidR="00D52C6D" w:rsidRPr="007D4C63" w:rsidRDefault="00D52C6D" w:rsidP="00CB75B9">
                <w:pPr>
                  <w:rPr>
                    <w:sz w:val="24"/>
                  </w:rPr>
                </w:pPr>
                <w:r w:rsidRPr="007D4C63">
                  <w:rPr>
                    <w:sz w:val="24"/>
                  </w:rPr>
                  <w:t>Eingereicht bei</w:t>
                </w:r>
              </w:p>
            </w:tc>
            <w:tc>
              <w:tcPr>
                <w:tcW w:w="6662" w:type="dxa"/>
              </w:tcPr>
              <w:p w14:paraId="38D426CA" w14:textId="61985E17" w:rsidR="00D52C6D" w:rsidRPr="007D4C63" w:rsidRDefault="00AF4533" w:rsidP="008C4D54">
                <w:pPr>
                  <w:pStyle w:val="Lehrperson"/>
                </w:pPr>
                <w:r>
                  <w:t>Urs Dummermuth</w:t>
                </w:r>
              </w:p>
            </w:tc>
          </w:tr>
          <w:tr w:rsidR="00D52C6D" w:rsidRPr="00FB2019" w14:paraId="5E5F8BF7" w14:textId="77777777" w:rsidTr="00CB75B9">
            <w:trPr>
              <w:trHeight w:val="567"/>
            </w:trPr>
            <w:tc>
              <w:tcPr>
                <w:tcW w:w="2410" w:type="dxa"/>
              </w:tcPr>
              <w:p w14:paraId="7A32C747" w14:textId="77777777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Datum</w:t>
                </w:r>
              </w:p>
            </w:tc>
            <w:tc>
              <w:tcPr>
                <w:tcW w:w="6662" w:type="dxa"/>
              </w:tcPr>
              <w:p w14:paraId="0913F9B7" w14:textId="6C5FE165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TIME \@ "d. MMMM yyyy" </w:instrText>
                </w:r>
                <w:r>
                  <w:rPr>
                    <w:sz w:val="24"/>
                  </w:rPr>
                  <w:fldChar w:fldCharType="separate"/>
                </w:r>
                <w:r w:rsidR="00782BA3">
                  <w:rPr>
                    <w:noProof/>
                    <w:sz w:val="24"/>
                  </w:rPr>
                  <w:t>31. Januar 2022</w:t>
                </w:r>
                <w:r>
                  <w:rPr>
                    <w:sz w:val="24"/>
                  </w:rPr>
                  <w:fldChar w:fldCharType="end"/>
                </w:r>
              </w:p>
            </w:tc>
          </w:tr>
        </w:tbl>
        <w:p w14:paraId="12895C33" w14:textId="77777777" w:rsidR="00F82209" w:rsidRDefault="00F82209" w:rsidP="00D52C6D">
          <w:r>
            <w:br w:type="page"/>
          </w:r>
        </w:p>
      </w:sdtContent>
    </w:sdt>
    <w:p w14:paraId="3AA2BF5C" w14:textId="77777777" w:rsidR="00D36019" w:rsidRDefault="00F82209" w:rsidP="001D5005">
      <w:pPr>
        <w:pStyle w:val="Inhaltsverzeichnisberschrift"/>
      </w:pPr>
      <w:r>
        <w:lastRenderedPageBreak/>
        <w:t>Dokumentinformation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121"/>
      </w:tblGrid>
      <w:tr w:rsidR="007B3EFA" w:rsidRPr="00EF6879" w14:paraId="70D36B0C" w14:textId="77777777" w:rsidTr="00635B46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1093F40E" w14:textId="77777777" w:rsidR="007B3EFA" w:rsidRPr="00EF6879" w:rsidRDefault="007B3EFA" w:rsidP="00635B46">
            <w:pPr>
              <w:pStyle w:val="TextCDB"/>
              <w:rPr>
                <w:lang w:val="de-CH"/>
              </w:rPr>
            </w:pPr>
            <w:r w:rsidRPr="00EF6879">
              <w:rPr>
                <w:lang w:val="de-CH"/>
              </w:rPr>
              <w:t>Auftraggeber</w:t>
            </w:r>
          </w:p>
        </w:tc>
        <w:tc>
          <w:tcPr>
            <w:tcW w:w="7121" w:type="dxa"/>
            <w:shd w:val="clear" w:color="auto" w:fill="auto"/>
          </w:tcPr>
          <w:p w14:paraId="17068971" w14:textId="7CA703CB" w:rsidR="007B3EFA" w:rsidRPr="00EF6879" w:rsidRDefault="00121B39" w:rsidP="00635B4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Urs Dummermuth</w:t>
            </w:r>
          </w:p>
        </w:tc>
      </w:tr>
      <w:tr w:rsidR="00F51E36" w:rsidRPr="00EF6879" w14:paraId="244627AD" w14:textId="77777777" w:rsidTr="00635B46">
        <w:tc>
          <w:tcPr>
            <w:tcW w:w="1951" w:type="dxa"/>
            <w:shd w:val="clear" w:color="auto" w:fill="auto"/>
          </w:tcPr>
          <w:p w14:paraId="35D63DAC" w14:textId="6C8D278B" w:rsidR="00F51E36" w:rsidRPr="00EF6879" w:rsidRDefault="00782BA3" w:rsidP="00635B4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Team</w:t>
            </w:r>
          </w:p>
        </w:tc>
        <w:tc>
          <w:tcPr>
            <w:tcW w:w="7121" w:type="dxa"/>
            <w:shd w:val="clear" w:color="auto" w:fill="auto"/>
          </w:tcPr>
          <w:p w14:paraId="7708B64A" w14:textId="77777777" w:rsidR="00F51E36" w:rsidRPr="00EF6879" w:rsidRDefault="00F51E36" w:rsidP="00635B46">
            <w:pPr>
              <w:pStyle w:val="TextCDB"/>
              <w:rPr>
                <w:lang w:val="de-CH"/>
              </w:rPr>
            </w:pPr>
          </w:p>
        </w:tc>
      </w:tr>
      <w:tr w:rsidR="00782BA3" w:rsidRPr="00EF6879" w14:paraId="0DE5811E" w14:textId="77777777" w:rsidTr="00635B46">
        <w:tc>
          <w:tcPr>
            <w:tcW w:w="1951" w:type="dxa"/>
            <w:shd w:val="clear" w:color="auto" w:fill="auto"/>
          </w:tcPr>
          <w:p w14:paraId="0CF96D73" w14:textId="7296556B" w:rsidR="00782BA3" w:rsidRDefault="00782BA3" w:rsidP="00635B4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Lernpartner</w:t>
            </w:r>
          </w:p>
        </w:tc>
        <w:tc>
          <w:tcPr>
            <w:tcW w:w="7121" w:type="dxa"/>
            <w:shd w:val="clear" w:color="auto" w:fill="auto"/>
          </w:tcPr>
          <w:p w14:paraId="57E8828F" w14:textId="77777777" w:rsidR="00782BA3" w:rsidRPr="00EF6879" w:rsidRDefault="00782BA3" w:rsidP="00635B46">
            <w:pPr>
              <w:pStyle w:val="TextCDB"/>
              <w:rPr>
                <w:lang w:val="de-CH"/>
              </w:rPr>
            </w:pPr>
          </w:p>
        </w:tc>
      </w:tr>
    </w:tbl>
    <w:p w14:paraId="721B5813" w14:textId="77777777" w:rsidR="007B3EFA" w:rsidRDefault="007B3EFA" w:rsidP="007B3EFA">
      <w:pPr>
        <w:pStyle w:val="TextCDB"/>
        <w:rPr>
          <w:lang w:val="de-CH"/>
        </w:rPr>
      </w:pPr>
    </w:p>
    <w:p w14:paraId="1E0ECB90" w14:textId="77777777" w:rsidR="007B3EFA" w:rsidRPr="00EF6879" w:rsidRDefault="007B3EFA" w:rsidP="007B3EFA">
      <w:pPr>
        <w:pStyle w:val="TextCDB"/>
        <w:rPr>
          <w:lang w:val="de-CH"/>
        </w:rPr>
      </w:pPr>
      <w:r w:rsidRPr="00EF6879">
        <w:rPr>
          <w:lang w:val="de-CH"/>
        </w:rPr>
        <w:t>Änderungsverzeichnis</w:t>
      </w:r>
      <w:r w:rsidR="00B472DF">
        <w:rPr>
          <w:lang w:val="de-CH"/>
        </w:rPr>
        <w:t>:</w:t>
      </w:r>
    </w:p>
    <w:tbl>
      <w:tblPr>
        <w:tblW w:w="9067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439"/>
      </w:tblGrid>
      <w:tr w:rsidR="007B3EFA" w:rsidRPr="00EF6879" w14:paraId="270EDF4C" w14:textId="77777777" w:rsidTr="007B3EFA">
        <w:trPr>
          <w:tblHeader/>
        </w:trPr>
        <w:tc>
          <w:tcPr>
            <w:tcW w:w="1526" w:type="dxa"/>
            <w:shd w:val="clear" w:color="auto" w:fill="D9D9D9"/>
          </w:tcPr>
          <w:p w14:paraId="38A41420" w14:textId="77777777" w:rsidR="007B3EFA" w:rsidRPr="00EF6879" w:rsidRDefault="007B3EFA" w:rsidP="007B3EFA">
            <w:pPr>
              <w:pStyle w:val="TabellenText"/>
            </w:pPr>
            <w:r w:rsidRPr="00EF6879">
              <w:t>Datum</w:t>
            </w:r>
          </w:p>
        </w:tc>
        <w:tc>
          <w:tcPr>
            <w:tcW w:w="1134" w:type="dxa"/>
            <w:shd w:val="clear" w:color="auto" w:fill="D9D9D9"/>
          </w:tcPr>
          <w:p w14:paraId="09A4EE0A" w14:textId="77777777" w:rsidR="007B3EFA" w:rsidRPr="00EF6879" w:rsidRDefault="007B3EFA" w:rsidP="007B3EFA">
            <w:pPr>
              <w:pStyle w:val="TabellenText"/>
            </w:pPr>
            <w:r w:rsidRPr="00EF6879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74CA404" w14:textId="77777777" w:rsidR="007B3EFA" w:rsidRPr="00EF6879" w:rsidRDefault="007B3EFA" w:rsidP="007B3EFA">
            <w:pPr>
              <w:pStyle w:val="TabellenText"/>
            </w:pPr>
            <w:r w:rsidRPr="00EF6879">
              <w:t>Änderung</w:t>
            </w:r>
          </w:p>
        </w:tc>
        <w:tc>
          <w:tcPr>
            <w:tcW w:w="2439" w:type="dxa"/>
            <w:shd w:val="clear" w:color="auto" w:fill="D9D9D9"/>
          </w:tcPr>
          <w:p w14:paraId="723CF1A3" w14:textId="77777777" w:rsidR="007B3EFA" w:rsidRPr="00EF6879" w:rsidRDefault="007B3EFA" w:rsidP="007B3EFA">
            <w:pPr>
              <w:pStyle w:val="TabellenText"/>
            </w:pPr>
            <w:r w:rsidRPr="00EF6879">
              <w:t>Autor</w:t>
            </w:r>
          </w:p>
        </w:tc>
      </w:tr>
      <w:tr w:rsidR="007B3EFA" w:rsidRPr="00EF6879" w14:paraId="0D99D57D" w14:textId="77777777" w:rsidTr="007B3EFA">
        <w:tc>
          <w:tcPr>
            <w:tcW w:w="1526" w:type="dxa"/>
            <w:shd w:val="clear" w:color="auto" w:fill="auto"/>
          </w:tcPr>
          <w:p w14:paraId="00991B70" w14:textId="3DBC2042" w:rsidR="007B3EFA" w:rsidRPr="00EF6879" w:rsidRDefault="00A14F00" w:rsidP="007B3EFA">
            <w:pPr>
              <w:pStyle w:val="TabellenText"/>
            </w:pPr>
            <w:r>
              <w:t>31.01.2022</w:t>
            </w:r>
          </w:p>
        </w:tc>
        <w:tc>
          <w:tcPr>
            <w:tcW w:w="1134" w:type="dxa"/>
            <w:shd w:val="clear" w:color="auto" w:fill="auto"/>
          </w:tcPr>
          <w:p w14:paraId="0CBE4D57" w14:textId="6AF9DB71" w:rsidR="007B3EFA" w:rsidRPr="00EF6879" w:rsidRDefault="00121B39" w:rsidP="007B3EFA">
            <w:pPr>
              <w:pStyle w:val="TabellenText"/>
            </w:pPr>
            <w:r>
              <w:t>0.1</w:t>
            </w:r>
          </w:p>
        </w:tc>
        <w:tc>
          <w:tcPr>
            <w:tcW w:w="3968" w:type="dxa"/>
            <w:shd w:val="clear" w:color="auto" w:fill="auto"/>
          </w:tcPr>
          <w:p w14:paraId="7BA9B82D" w14:textId="7AA4B020" w:rsidR="007B3EFA" w:rsidRPr="00EF6879" w:rsidRDefault="00A14F00" w:rsidP="007B3EFA">
            <w:pPr>
              <w:pStyle w:val="TabellenText"/>
            </w:pPr>
            <w:r>
              <w:t>Vorlage</w:t>
            </w:r>
          </w:p>
        </w:tc>
        <w:tc>
          <w:tcPr>
            <w:tcW w:w="2439" w:type="dxa"/>
            <w:shd w:val="clear" w:color="auto" w:fill="auto"/>
          </w:tcPr>
          <w:p w14:paraId="390B9D2F" w14:textId="6439A762" w:rsidR="007B3EFA" w:rsidRPr="00EF6879" w:rsidRDefault="00121B39" w:rsidP="007B3EFA">
            <w:pPr>
              <w:pStyle w:val="TabellenText"/>
            </w:pPr>
            <w:r>
              <w:t>Urs Dummermuth</w:t>
            </w:r>
          </w:p>
        </w:tc>
      </w:tr>
    </w:tbl>
    <w:p w14:paraId="619FE5D7" w14:textId="77777777" w:rsidR="007B3EFA" w:rsidRPr="007B3EFA" w:rsidRDefault="007B3EFA" w:rsidP="007B3EFA">
      <w:pPr>
        <w:rPr>
          <w:lang w:val="de-DE" w:eastAsia="de-CH"/>
        </w:rPr>
      </w:pPr>
    </w:p>
    <w:p w14:paraId="4E41433E" w14:textId="77777777" w:rsidR="007B3EFA" w:rsidRDefault="007B3EFA">
      <w:pPr>
        <w:spacing w:after="160"/>
      </w:pPr>
      <w:r>
        <w:br w:type="page"/>
      </w:r>
    </w:p>
    <w:p w14:paraId="38BD8F12" w14:textId="77777777" w:rsidR="00F82209" w:rsidRDefault="007B3EFA" w:rsidP="007B3EFA">
      <w:pPr>
        <w:pStyle w:val="Inhaltsverzeichnisberschrift"/>
      </w:pPr>
      <w:r>
        <w:lastRenderedPageBreak/>
        <w:t>Inhaltsverzeichnis</w:t>
      </w:r>
    </w:p>
    <w:p w14:paraId="61653108" w14:textId="021CDE94" w:rsidR="00782BA3" w:rsidRDefault="007B3EFA">
      <w:pPr>
        <w:pStyle w:val="Verzeichnis1"/>
        <w:rPr>
          <w:rFonts w:eastAsiaTheme="minorEastAsia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533564" w:history="1">
        <w:r w:rsidR="00782BA3" w:rsidRPr="00A15212">
          <w:rPr>
            <w:rStyle w:val="Hyperlink"/>
          </w:rPr>
          <w:t>1</w:t>
        </w:r>
        <w:r w:rsidR="00782BA3">
          <w:rPr>
            <w:rFonts w:eastAsiaTheme="minorEastAsia"/>
            <w:lang w:eastAsia="de-CH"/>
          </w:rPr>
          <w:tab/>
        </w:r>
        <w:r w:rsidR="00782BA3" w:rsidRPr="00A15212">
          <w:rPr>
            <w:rStyle w:val="Hyperlink"/>
          </w:rPr>
          <w:t>Datenbank-Projekt</w:t>
        </w:r>
        <w:r w:rsidR="00782BA3">
          <w:rPr>
            <w:webHidden/>
          </w:rPr>
          <w:tab/>
        </w:r>
        <w:r w:rsidR="00782BA3">
          <w:rPr>
            <w:webHidden/>
          </w:rPr>
          <w:fldChar w:fldCharType="begin"/>
        </w:r>
        <w:r w:rsidR="00782BA3">
          <w:rPr>
            <w:webHidden/>
          </w:rPr>
          <w:instrText xml:space="preserve"> PAGEREF _Toc94533564 \h </w:instrText>
        </w:r>
        <w:r w:rsidR="00782BA3">
          <w:rPr>
            <w:webHidden/>
          </w:rPr>
        </w:r>
        <w:r w:rsidR="00782BA3">
          <w:rPr>
            <w:webHidden/>
          </w:rPr>
          <w:fldChar w:fldCharType="separate"/>
        </w:r>
        <w:r w:rsidR="00782BA3">
          <w:rPr>
            <w:webHidden/>
          </w:rPr>
          <w:t>3</w:t>
        </w:r>
        <w:r w:rsidR="00782BA3">
          <w:rPr>
            <w:webHidden/>
          </w:rPr>
          <w:fldChar w:fldCharType="end"/>
        </w:r>
      </w:hyperlink>
    </w:p>
    <w:p w14:paraId="0216F446" w14:textId="7DF92461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65" w:history="1">
        <w:r w:rsidRPr="00A15212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5D847" w14:textId="3E6FA8EF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66" w:history="1">
        <w:r w:rsidRPr="00A15212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6F424" w14:textId="51132F8F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67" w:history="1">
        <w:r w:rsidRPr="00A15212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0B31D" w14:textId="58A862B3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68" w:history="1">
        <w:r w:rsidRPr="00A15212">
          <w:rPr>
            <w:rStyle w:val="Hyperlink"/>
          </w:rPr>
          <w:t>2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Datenbank-Design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D4358E" w14:textId="75047108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69" w:history="1">
        <w:r w:rsidRPr="00A15212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Diagramm / Logisches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75024" w14:textId="73F5DC58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0" w:history="1">
        <w:r w:rsidRPr="00A15212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Normalisierung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A60D3" w14:textId="27685761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1" w:history="1">
        <w:r w:rsidRPr="00A15212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Physisches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116049" w14:textId="6DDACC46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72" w:history="1">
        <w:r w:rsidRPr="00A15212">
          <w:rPr>
            <w:rStyle w:val="Hyperlink"/>
          </w:rPr>
          <w:t>3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Datenbank realisieren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A79E12" w14:textId="60D72BDA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73" w:history="1">
        <w:r w:rsidRPr="00A15212">
          <w:rPr>
            <w:rStyle w:val="Hyperlink"/>
          </w:rPr>
          <w:t>4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Daten in Datenbank einfügen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67F24F" w14:textId="515638F6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4" w:history="1">
        <w:r w:rsidRPr="00A15212">
          <w:rPr>
            <w:rStyle w:val="Hyperlink"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C7650A" w14:textId="25A1082E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75" w:history="1">
        <w:r w:rsidRPr="00A15212">
          <w:rPr>
            <w:rStyle w:val="Hyperlink"/>
          </w:rPr>
          <w:t>5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Datenbank testen und Daten überprüfen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7C0E25" w14:textId="0F8216C3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76" w:history="1">
        <w:r w:rsidRPr="00A15212">
          <w:rPr>
            <w:rStyle w:val="Hyperlink"/>
          </w:rPr>
          <w:t>6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Projekt präsentieren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37864B" w14:textId="59C87E5C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7" w:history="1">
        <w:r w:rsidRPr="00A15212">
          <w:rPr>
            <w:rStyle w:val="Hyperlink"/>
            <w:noProof/>
          </w:rPr>
          <w:t>6.1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27D7D0" w14:textId="00FABE39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8" w:history="1">
        <w:r w:rsidRPr="00A15212">
          <w:rPr>
            <w:rStyle w:val="Hyperlink"/>
            <w:noProof/>
          </w:rPr>
          <w:t>6.2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Screencast-Video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8F4E55" w14:textId="7ED6A6D9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79" w:history="1">
        <w:r w:rsidRPr="00A15212">
          <w:rPr>
            <w:rStyle w:val="Hyperlink"/>
            <w:noProof/>
          </w:rPr>
          <w:t>6.3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BCF1D1" w14:textId="37D41598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80" w:history="1">
        <w:r w:rsidRPr="00A15212">
          <w:rPr>
            <w:rStyle w:val="Hyperlink"/>
          </w:rPr>
          <w:t>7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9597BA" w14:textId="071EB361" w:rsidR="00782BA3" w:rsidRDefault="00782BA3">
      <w:pPr>
        <w:pStyle w:val="Verzeichnis1"/>
        <w:rPr>
          <w:rFonts w:eastAsiaTheme="minorEastAsia"/>
          <w:lang w:eastAsia="de-CH"/>
        </w:rPr>
      </w:pPr>
      <w:hyperlink w:anchor="_Toc94533581" w:history="1">
        <w:r w:rsidRPr="00A15212">
          <w:rPr>
            <w:rStyle w:val="Hyperlink"/>
          </w:rPr>
          <w:t>8</w:t>
        </w:r>
        <w:r>
          <w:rPr>
            <w:rFonts w:eastAsiaTheme="minorEastAsia"/>
            <w:lang w:eastAsia="de-CH"/>
          </w:rPr>
          <w:tab/>
        </w:r>
        <w:r w:rsidRPr="00A15212">
          <w:rPr>
            <w:rStyle w:val="Hyperlink"/>
          </w:rPr>
          <w:t>Verzeichnisse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_Toc94533581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2EA61E8" w14:textId="3C23FBC5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82" w:history="1">
        <w:r w:rsidRPr="00A15212">
          <w:rPr>
            <w:rStyle w:val="Hyperlink"/>
            <w:noProof/>
          </w:rPr>
          <w:t>8.1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BAE8FB" w14:textId="17990CA0" w:rsidR="00782BA3" w:rsidRDefault="00782BA3">
      <w:pPr>
        <w:pStyle w:val="Verzeichnis2"/>
        <w:rPr>
          <w:rFonts w:eastAsiaTheme="minorEastAsia"/>
          <w:noProof/>
          <w:lang w:eastAsia="de-CH"/>
        </w:rPr>
      </w:pPr>
      <w:hyperlink w:anchor="_Toc94533583" w:history="1">
        <w:r w:rsidRPr="00A15212">
          <w:rPr>
            <w:rStyle w:val="Hyperlink"/>
            <w:noProof/>
          </w:rPr>
          <w:t>8.2</w:t>
        </w:r>
        <w:r>
          <w:rPr>
            <w:rFonts w:eastAsiaTheme="minorEastAsia"/>
            <w:noProof/>
            <w:lang w:eastAsia="de-CH"/>
          </w:rPr>
          <w:tab/>
        </w:r>
        <w:r w:rsidRPr="00A15212">
          <w:rPr>
            <w:rStyle w:val="Hyperlink"/>
            <w:noProof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FF4015" w14:textId="2188D979" w:rsidR="007B3EFA" w:rsidRDefault="007B3EFA" w:rsidP="00572BD0">
      <w:r>
        <w:fldChar w:fldCharType="end"/>
      </w:r>
    </w:p>
    <w:p w14:paraId="184A4670" w14:textId="77777777" w:rsidR="00B06245" w:rsidRDefault="00B06245">
      <w:pPr>
        <w:spacing w:after="160"/>
      </w:pPr>
      <w:r>
        <w:br w:type="page"/>
      </w:r>
    </w:p>
    <w:p w14:paraId="724767B5" w14:textId="738B6935" w:rsidR="001A2EB5" w:rsidRDefault="00510B44" w:rsidP="009246AD">
      <w:pPr>
        <w:pStyle w:val="berschrift1"/>
      </w:pPr>
      <w:bookmarkStart w:id="0" w:name="_Toc94533564"/>
      <w:r>
        <w:lastRenderedPageBreak/>
        <w:t>Datenbank-</w:t>
      </w:r>
      <w:r w:rsidR="00C57728">
        <w:t>Projekt</w:t>
      </w:r>
      <w:bookmarkEnd w:id="0"/>
    </w:p>
    <w:p w14:paraId="55A0CAC7" w14:textId="1D1B74DC" w:rsidR="001A2EB5" w:rsidRDefault="00C57728" w:rsidP="00C57728">
      <w:pPr>
        <w:pStyle w:val="berschrift2"/>
      </w:pPr>
      <w:bookmarkStart w:id="1" w:name="_Toc94533565"/>
      <w:r>
        <w:t>Zweck</w:t>
      </w:r>
      <w:bookmarkEnd w:id="1"/>
    </w:p>
    <w:p w14:paraId="415ECAC1" w14:textId="5A8CA0E9" w:rsidR="00C57728" w:rsidRDefault="00C57728" w:rsidP="00C57728">
      <w:pPr>
        <w:pStyle w:val="Text"/>
      </w:pPr>
    </w:p>
    <w:p w14:paraId="6005DF03" w14:textId="7A0CF6CB" w:rsidR="00C57728" w:rsidRDefault="00C57728" w:rsidP="00C57728">
      <w:pPr>
        <w:pStyle w:val="berschrift2"/>
      </w:pPr>
      <w:bookmarkStart w:id="2" w:name="_Toc94533566"/>
      <w:r>
        <w:t>Ziele</w:t>
      </w:r>
      <w:bookmarkEnd w:id="2"/>
    </w:p>
    <w:p w14:paraId="5E64B5DE" w14:textId="686D96F8" w:rsidR="00C57728" w:rsidRDefault="00C57728" w:rsidP="00C57728">
      <w:pPr>
        <w:pStyle w:val="Text"/>
      </w:pPr>
    </w:p>
    <w:p w14:paraId="4F45877A" w14:textId="10272A1C" w:rsidR="00C57728" w:rsidRPr="00C57728" w:rsidRDefault="00C57728" w:rsidP="00C57728">
      <w:pPr>
        <w:pStyle w:val="berschrift2"/>
      </w:pPr>
      <w:bookmarkStart w:id="3" w:name="_Toc94533567"/>
      <w:r>
        <w:t>Anforderungen</w:t>
      </w:r>
      <w:bookmarkEnd w:id="3"/>
    </w:p>
    <w:p w14:paraId="67FDF6A6" w14:textId="77777777" w:rsidR="001A2EB5" w:rsidRPr="001A2EB5" w:rsidRDefault="001A2EB5" w:rsidP="001A2EB5">
      <w:pPr>
        <w:pStyle w:val="Text"/>
      </w:pPr>
    </w:p>
    <w:p w14:paraId="1B02A780" w14:textId="6275738E" w:rsidR="001A2EB5" w:rsidRDefault="001A2EB5">
      <w:pPr>
        <w:spacing w:after="160"/>
      </w:pPr>
      <w:r>
        <w:br w:type="page"/>
      </w:r>
    </w:p>
    <w:p w14:paraId="7BD77C6A" w14:textId="7F554655" w:rsidR="00E44F1C" w:rsidRDefault="00E44F1C" w:rsidP="009246AD">
      <w:pPr>
        <w:pStyle w:val="berschrift1"/>
      </w:pPr>
      <w:bookmarkStart w:id="4" w:name="_Toc94533568"/>
      <w:r>
        <w:t>Datenbank-Design</w:t>
      </w:r>
      <w:bookmarkEnd w:id="4"/>
    </w:p>
    <w:p w14:paraId="057837AC" w14:textId="205962C9" w:rsidR="00D00F44" w:rsidRDefault="00C57728" w:rsidP="00C57728">
      <w:pPr>
        <w:pStyle w:val="berschrift2"/>
      </w:pPr>
      <w:bookmarkStart w:id="5" w:name="_Toc94533569"/>
      <w:r>
        <w:t>Diagramm</w:t>
      </w:r>
      <w:r w:rsidR="008D6905">
        <w:t xml:space="preserve"> / Logisches Modell</w:t>
      </w:r>
      <w:bookmarkEnd w:id="5"/>
    </w:p>
    <w:p w14:paraId="5A6AB195" w14:textId="34E15454" w:rsidR="00C57728" w:rsidRDefault="00C57728" w:rsidP="00C57728">
      <w:pPr>
        <w:pStyle w:val="Text"/>
      </w:pPr>
    </w:p>
    <w:p w14:paraId="436CEF09" w14:textId="06718552" w:rsidR="00C57728" w:rsidRDefault="00C57728" w:rsidP="00C57728">
      <w:pPr>
        <w:pStyle w:val="Beschriftung"/>
      </w:pPr>
      <w:bookmarkStart w:id="6" w:name="_Toc94533584"/>
      <w:r>
        <w:t>Abb. 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82BA3">
        <w:rPr>
          <w:noProof/>
        </w:rPr>
        <w:t>1</w:t>
      </w:r>
      <w:r>
        <w:rPr>
          <w:noProof/>
        </w:rPr>
        <w:fldChar w:fldCharType="end"/>
      </w:r>
      <w:r>
        <w:t xml:space="preserve"> ERD-Diagramm</w:t>
      </w:r>
      <w:bookmarkEnd w:id="6"/>
    </w:p>
    <w:p w14:paraId="6481A3B8" w14:textId="650DDF92" w:rsidR="00083AB5" w:rsidRDefault="00083AB5">
      <w:pPr>
        <w:spacing w:after="160"/>
      </w:pPr>
      <w:r>
        <w:br w:type="page"/>
      </w:r>
    </w:p>
    <w:p w14:paraId="6046C7C4" w14:textId="5BFFA607" w:rsidR="008D6905" w:rsidRDefault="00083AB5" w:rsidP="00083AB5">
      <w:pPr>
        <w:pStyle w:val="berschrift2"/>
      </w:pPr>
      <w:bookmarkStart w:id="7" w:name="_Toc94533570"/>
      <w:r>
        <w:t>Normalisierung</w:t>
      </w:r>
      <w:bookmarkEnd w:id="7"/>
    </w:p>
    <w:p w14:paraId="7991483C" w14:textId="4F146A3C" w:rsidR="006C384E" w:rsidRDefault="006C384E">
      <w:pPr>
        <w:spacing w:after="160"/>
      </w:pPr>
      <w:r>
        <w:br w:type="page"/>
      </w:r>
    </w:p>
    <w:p w14:paraId="5D3C639A" w14:textId="0D7C8C60" w:rsidR="00083AB5" w:rsidRDefault="006C384E" w:rsidP="006C384E">
      <w:pPr>
        <w:pStyle w:val="berschrift2"/>
      </w:pPr>
      <w:bookmarkStart w:id="8" w:name="_Toc94533571"/>
      <w:r>
        <w:t>Physisches Modell</w:t>
      </w:r>
      <w:bookmarkEnd w:id="8"/>
    </w:p>
    <w:p w14:paraId="7E2209BA" w14:textId="77777777" w:rsidR="006C384E" w:rsidRPr="006C384E" w:rsidRDefault="006C384E" w:rsidP="006C384E">
      <w:pPr>
        <w:pStyle w:val="Text"/>
      </w:pPr>
    </w:p>
    <w:p w14:paraId="45C03F2B" w14:textId="3CD761DB" w:rsidR="00E44F1C" w:rsidRDefault="00E44F1C">
      <w:pPr>
        <w:spacing w:after="160"/>
      </w:pPr>
      <w:r>
        <w:br w:type="page"/>
      </w:r>
    </w:p>
    <w:p w14:paraId="41D69F3E" w14:textId="249B7B57" w:rsidR="009246AD" w:rsidRDefault="00667289" w:rsidP="009246AD">
      <w:pPr>
        <w:pStyle w:val="berschrift1"/>
      </w:pPr>
      <w:bookmarkStart w:id="9" w:name="_Toc94533572"/>
      <w:r>
        <w:t>Datenbank realisieren</w:t>
      </w:r>
      <w:bookmarkEnd w:id="9"/>
    </w:p>
    <w:p w14:paraId="75DE7BB4" w14:textId="7EA5F242" w:rsidR="00EA13F3" w:rsidRDefault="00EA13F3" w:rsidP="00EA13F3">
      <w:pPr>
        <w:pStyle w:val="Text"/>
      </w:pPr>
    </w:p>
    <w:p w14:paraId="3F4BD5F6" w14:textId="77777777" w:rsidR="00667289" w:rsidRDefault="00667289" w:rsidP="00EA13F3">
      <w:pPr>
        <w:pStyle w:val="Text"/>
      </w:pPr>
    </w:p>
    <w:p w14:paraId="1BC711C9" w14:textId="6065D25C" w:rsidR="00EA13F3" w:rsidRDefault="00EA13F3">
      <w:pPr>
        <w:spacing w:after="160"/>
      </w:pPr>
      <w:r>
        <w:br w:type="page"/>
      </w:r>
    </w:p>
    <w:p w14:paraId="67C01062" w14:textId="75A1CFFD" w:rsidR="00EA13F3" w:rsidRPr="00EA13F3" w:rsidRDefault="00667289" w:rsidP="00EA13F3">
      <w:pPr>
        <w:pStyle w:val="berschrift1"/>
      </w:pPr>
      <w:bookmarkStart w:id="10" w:name="_Toc94533573"/>
      <w:r>
        <w:t>Daten</w:t>
      </w:r>
      <w:r w:rsidR="00E86D4E">
        <w:t xml:space="preserve"> in Datenbank einfügen</w:t>
      </w:r>
      <w:bookmarkEnd w:id="10"/>
    </w:p>
    <w:p w14:paraId="59A7F861" w14:textId="0597EDE6" w:rsidR="00CE0154" w:rsidRPr="000115C3" w:rsidRDefault="00CE0154" w:rsidP="000115C3">
      <w:pPr>
        <w:pStyle w:val="berschrift2"/>
      </w:pPr>
      <w:bookmarkStart w:id="11" w:name="_Toc94533574"/>
      <w:bookmarkEnd w:id="11"/>
    </w:p>
    <w:p w14:paraId="32971A63" w14:textId="6CBD36FC" w:rsidR="0020095F" w:rsidRPr="0020095F" w:rsidRDefault="0020095F" w:rsidP="00502013">
      <w:pPr>
        <w:pStyle w:val="Text"/>
      </w:pPr>
    </w:p>
    <w:p w14:paraId="357D1BBE" w14:textId="33B7F81A" w:rsidR="009D54DD" w:rsidRDefault="009D54DD">
      <w:pPr>
        <w:spacing w:after="160"/>
      </w:pPr>
      <w:r>
        <w:br w:type="page"/>
      </w:r>
    </w:p>
    <w:p w14:paraId="33B5CC6C" w14:textId="5D4E5B3E" w:rsidR="009D54DD" w:rsidRDefault="009D54DD" w:rsidP="009D54DD">
      <w:pPr>
        <w:pStyle w:val="berschrift1"/>
      </w:pPr>
      <w:bookmarkStart w:id="12" w:name="_Toc94533575"/>
      <w:r>
        <w:t xml:space="preserve">Datenbank </w:t>
      </w:r>
      <w:r w:rsidR="00D00F44">
        <w:t>testen und Daten überprüfen</w:t>
      </w:r>
      <w:bookmarkEnd w:id="12"/>
    </w:p>
    <w:p w14:paraId="048A6199" w14:textId="4AB84BD9" w:rsidR="006C384E" w:rsidRDefault="006C384E">
      <w:pPr>
        <w:spacing w:after="160"/>
      </w:pPr>
      <w:r>
        <w:br w:type="page"/>
      </w:r>
    </w:p>
    <w:p w14:paraId="1B42AF35" w14:textId="1B89F8C6" w:rsidR="00D00F44" w:rsidRDefault="006C384E" w:rsidP="006C384E">
      <w:pPr>
        <w:pStyle w:val="berschrift1"/>
      </w:pPr>
      <w:bookmarkStart w:id="13" w:name="_Toc94533576"/>
      <w:r>
        <w:t>Projekt</w:t>
      </w:r>
      <w:r w:rsidR="00712C1D">
        <w:t xml:space="preserve"> präsentieren</w:t>
      </w:r>
      <w:bookmarkEnd w:id="13"/>
    </w:p>
    <w:p w14:paraId="7BD1500B" w14:textId="1AF1DBD6" w:rsidR="00712C1D" w:rsidRDefault="00712C1D" w:rsidP="00712C1D">
      <w:pPr>
        <w:pStyle w:val="berschrift2"/>
      </w:pPr>
      <w:bookmarkStart w:id="14" w:name="_Toc94533577"/>
      <w:r>
        <w:t>Dokumentation</w:t>
      </w:r>
      <w:bookmarkEnd w:id="14"/>
    </w:p>
    <w:p w14:paraId="4B8B5C9C" w14:textId="7AC0A4DE" w:rsidR="00712C1D" w:rsidRDefault="00712C1D" w:rsidP="00712C1D">
      <w:pPr>
        <w:pStyle w:val="Text"/>
      </w:pPr>
    </w:p>
    <w:p w14:paraId="4B81C5BE" w14:textId="5E7E8498" w:rsidR="00712C1D" w:rsidRDefault="00712C1D" w:rsidP="00712C1D">
      <w:pPr>
        <w:pStyle w:val="berschrift2"/>
      </w:pPr>
      <w:bookmarkStart w:id="15" w:name="_Toc94533578"/>
      <w:r>
        <w:t>Screencast-Video</w:t>
      </w:r>
      <w:bookmarkEnd w:id="15"/>
    </w:p>
    <w:p w14:paraId="36B1B4E7" w14:textId="32536D29" w:rsidR="00712C1D" w:rsidRDefault="00712C1D" w:rsidP="00712C1D">
      <w:pPr>
        <w:pStyle w:val="Text"/>
      </w:pPr>
    </w:p>
    <w:p w14:paraId="458F8274" w14:textId="2BF78D4C" w:rsidR="00712C1D" w:rsidRDefault="00712C1D" w:rsidP="00712C1D">
      <w:pPr>
        <w:pStyle w:val="berschrift2"/>
      </w:pPr>
      <w:bookmarkStart w:id="16" w:name="_Toc94533579"/>
      <w:r>
        <w:t>Demo</w:t>
      </w:r>
      <w:bookmarkEnd w:id="16"/>
    </w:p>
    <w:p w14:paraId="725F1939" w14:textId="77777777" w:rsidR="00712C1D" w:rsidRPr="00712C1D" w:rsidRDefault="00712C1D" w:rsidP="00712C1D">
      <w:pPr>
        <w:pStyle w:val="Text"/>
      </w:pPr>
    </w:p>
    <w:p w14:paraId="61A7F419" w14:textId="38FC9C1F" w:rsidR="00CE0154" w:rsidRDefault="00CE0154">
      <w:pPr>
        <w:spacing w:after="160"/>
      </w:pPr>
      <w:r>
        <w:br w:type="page"/>
      </w:r>
    </w:p>
    <w:p w14:paraId="1886FC8E" w14:textId="05885E4A" w:rsidR="007F0C3C" w:rsidRDefault="008059DE" w:rsidP="00123304">
      <w:pPr>
        <w:pStyle w:val="berschrift1"/>
      </w:pPr>
      <w:bookmarkStart w:id="17" w:name="_Toc94533580"/>
      <w:r>
        <w:lastRenderedPageBreak/>
        <w:t>Anhang</w:t>
      </w:r>
      <w:bookmarkEnd w:id="17"/>
    </w:p>
    <w:p w14:paraId="5B95E245" w14:textId="77777777" w:rsidR="00C27AE4" w:rsidRPr="00C27AE4" w:rsidRDefault="00C27AE4" w:rsidP="00C27AE4">
      <w:pPr>
        <w:pStyle w:val="Text"/>
      </w:pPr>
    </w:p>
    <w:p w14:paraId="46414616" w14:textId="503D41FD" w:rsidR="00C27AE4" w:rsidRDefault="00C27AE4">
      <w:pPr>
        <w:spacing w:after="160"/>
      </w:pPr>
      <w:r>
        <w:br w:type="page"/>
      </w:r>
    </w:p>
    <w:p w14:paraId="59196F49" w14:textId="5E3A282C" w:rsidR="00C27AE4" w:rsidRPr="00C27AE4" w:rsidRDefault="00C27AE4" w:rsidP="00C27AE4">
      <w:pPr>
        <w:pStyle w:val="berschrift1"/>
      </w:pPr>
      <w:bookmarkStart w:id="18" w:name="_Toc94533581"/>
      <w:r>
        <w:t>Verzeichnisse</w:t>
      </w:r>
      <w:bookmarkEnd w:id="18"/>
    </w:p>
    <w:p w14:paraId="241EF061" w14:textId="184D8F4A" w:rsidR="009E3B4D" w:rsidRPr="009E3B4D" w:rsidRDefault="00123304" w:rsidP="009E3B4D">
      <w:pPr>
        <w:pStyle w:val="berschrift2"/>
      </w:pPr>
      <w:bookmarkStart w:id="19" w:name="_Toc94533582"/>
      <w:r>
        <w:t>Abbildung</w:t>
      </w:r>
      <w:r w:rsidR="00C27AE4">
        <w:t>sverzeichnis</w:t>
      </w:r>
      <w:bookmarkEnd w:id="19"/>
    </w:p>
    <w:p w14:paraId="53E8AF7B" w14:textId="5CAF03DC" w:rsidR="00782BA3" w:rsidRDefault="00123304">
      <w:pPr>
        <w:pStyle w:val="Abbildungsverzeichnis"/>
        <w:rPr>
          <w:rFonts w:eastAsiaTheme="minorEastAsia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94533584" w:history="1">
        <w:r w:rsidR="00782BA3" w:rsidRPr="00F92987">
          <w:rPr>
            <w:rStyle w:val="Hyperlink"/>
          </w:rPr>
          <w:t>Abb. 1 ERD-Diagramm</w:t>
        </w:r>
        <w:r w:rsidR="00782BA3">
          <w:rPr>
            <w:webHidden/>
          </w:rPr>
          <w:tab/>
        </w:r>
        <w:r w:rsidR="00782BA3">
          <w:rPr>
            <w:webHidden/>
          </w:rPr>
          <w:fldChar w:fldCharType="begin"/>
        </w:r>
        <w:r w:rsidR="00782BA3">
          <w:rPr>
            <w:webHidden/>
          </w:rPr>
          <w:instrText xml:space="preserve"> PAGEREF _Toc94533584 \h </w:instrText>
        </w:r>
        <w:r w:rsidR="00782BA3">
          <w:rPr>
            <w:webHidden/>
          </w:rPr>
        </w:r>
        <w:r w:rsidR="00782BA3">
          <w:rPr>
            <w:webHidden/>
          </w:rPr>
          <w:fldChar w:fldCharType="separate"/>
        </w:r>
        <w:r w:rsidR="00782BA3">
          <w:rPr>
            <w:webHidden/>
          </w:rPr>
          <w:t>4</w:t>
        </w:r>
        <w:r w:rsidR="00782BA3">
          <w:rPr>
            <w:webHidden/>
          </w:rPr>
          <w:fldChar w:fldCharType="end"/>
        </w:r>
      </w:hyperlink>
    </w:p>
    <w:p w14:paraId="216C5AA5" w14:textId="20A0DADA" w:rsidR="00123304" w:rsidRDefault="00123304" w:rsidP="00502013">
      <w:pPr>
        <w:pStyle w:val="Zeile1"/>
      </w:pPr>
      <w:r>
        <w:fldChar w:fldCharType="end"/>
      </w:r>
    </w:p>
    <w:p w14:paraId="514C4251" w14:textId="35BBD9B1" w:rsidR="00E526E4" w:rsidRPr="00E526E4" w:rsidRDefault="00E526E4" w:rsidP="00502013">
      <w:pPr>
        <w:pStyle w:val="Zeile1"/>
      </w:pPr>
    </w:p>
    <w:p w14:paraId="4D7B386F" w14:textId="4DF00173" w:rsidR="00123304" w:rsidRDefault="00123304" w:rsidP="000115C3">
      <w:pPr>
        <w:pStyle w:val="berschrift2"/>
      </w:pPr>
      <w:bookmarkStart w:id="20" w:name="_Toc94533583"/>
      <w:r w:rsidRPr="00E526E4">
        <w:t>Quellenverzeichnis</w:t>
      </w:r>
      <w:bookmarkEnd w:id="20"/>
    </w:p>
    <w:p w14:paraId="4564F4BB" w14:textId="77777777" w:rsidR="00782BA3" w:rsidRDefault="00123304" w:rsidP="00782BA3">
      <w:pPr>
        <w:pStyle w:val="Literaturverzeichnis"/>
        <w:rPr>
          <w:sz w:val="24"/>
          <w:szCs w:val="24"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  <w:r w:rsidR="00782BA3">
        <w:rPr>
          <w:i/>
          <w:iCs/>
        </w:rPr>
        <w:t>Universität Leipzig Schreibportal - Zitationsregeln</w:t>
      </w:r>
      <w:r w:rsidR="00782BA3">
        <w:t>. (03. 08 2020). Von https://home.uni-leipzig.de/schreibportal/zitationsregeln/ abgerufen</w:t>
      </w:r>
    </w:p>
    <w:p w14:paraId="732EF69C" w14:textId="6EF635E6" w:rsidR="00123304" w:rsidRPr="00E526E4" w:rsidRDefault="00123304" w:rsidP="00782BA3">
      <w:r>
        <w:fldChar w:fldCharType="end"/>
      </w:r>
    </w:p>
    <w:sectPr w:rsidR="00123304" w:rsidRPr="00E526E4" w:rsidSect="00D52C6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17" w:bottom="1418" w:left="1417" w:header="68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E95D" w14:textId="77777777" w:rsidR="00C32A3E" w:rsidRDefault="00C32A3E" w:rsidP="00572BD0">
      <w:r>
        <w:separator/>
      </w:r>
    </w:p>
  </w:endnote>
  <w:endnote w:type="continuationSeparator" w:id="0">
    <w:p w14:paraId="054FF47F" w14:textId="77777777" w:rsidR="00C32A3E" w:rsidRDefault="00C32A3E" w:rsidP="005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A5E7" w14:textId="2F8F70E6" w:rsidR="00F82209" w:rsidRPr="003A591C" w:rsidRDefault="00F91602" w:rsidP="00742C6C">
    <w:pPr>
      <w:pStyle w:val="Fuzeile"/>
    </w:pPr>
    <w:r w:rsidRPr="003A591C"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50E278" wp14:editId="2A0CEA90">
              <wp:simplePos x="0" y="0"/>
              <wp:positionH relativeFrom="rightMargin">
                <wp:posOffset>-1035126</wp:posOffset>
              </wp:positionH>
              <wp:positionV relativeFrom="topMargin">
                <wp:posOffset>8800186</wp:posOffset>
              </wp:positionV>
              <wp:extent cx="1901393" cy="1925076"/>
              <wp:effectExtent l="0" t="0" r="3810" b="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1393" cy="1925076"/>
                        <a:chOff x="0" y="12192"/>
                        <a:chExt cx="731747" cy="746642"/>
                      </a:xfrm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DF3EE" id="Gruppe 70" o:spid="_x0000_s1026" style="position:absolute;margin-left:-81.5pt;margin-top:692.95pt;width:149.7pt;height:151.6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782BA3">
      <w:fldChar w:fldCharType="begin"/>
    </w:r>
    <w:r w:rsidR="00782BA3">
      <w:instrText xml:space="preserve"> FILENAME \* MERGEFORMAT </w:instrText>
    </w:r>
    <w:r w:rsidR="00782BA3">
      <w:fldChar w:fldCharType="separate"/>
    </w:r>
    <w:r w:rsidR="0042088A">
      <w:rPr>
        <w:noProof/>
      </w:rPr>
      <w:t>IET-164_Dokumentation_Dummermuth.docx</w:t>
    </w:r>
    <w:r w:rsidR="00782BA3">
      <w:rPr>
        <w:noProof/>
      </w:rPr>
      <w:fldChar w:fldCharType="end"/>
    </w:r>
    <w:r w:rsidR="00F82209" w:rsidRPr="003A591C">
      <w:tab/>
    </w:r>
    <w:r w:rsidR="00F82209" w:rsidRPr="003A591C">
      <w:fldChar w:fldCharType="begin"/>
    </w:r>
    <w:r w:rsidR="00F82209" w:rsidRPr="003A591C">
      <w:instrText>PAGE   \* MERGEFORMAT</w:instrText>
    </w:r>
    <w:r w:rsidR="00F82209" w:rsidRPr="003A591C">
      <w:fldChar w:fldCharType="separate"/>
    </w:r>
    <w:r w:rsidR="00E51A3B" w:rsidRPr="00E51A3B">
      <w:rPr>
        <w:noProof/>
        <w:lang w:val="de-DE"/>
      </w:rPr>
      <w:t>7</w:t>
    </w:r>
    <w:r w:rsidR="00F82209" w:rsidRPr="003A59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F96A" w14:textId="481F651B" w:rsidR="00D52C6D" w:rsidRDefault="00782BA3" w:rsidP="00742C6C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A14F00">
      <w:rPr>
        <w:noProof/>
      </w:rPr>
      <w:t>IET-164_Dokumentation_Dummermuth.docx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8D36" w14:textId="77777777" w:rsidR="00C32A3E" w:rsidRDefault="00C32A3E" w:rsidP="00572BD0">
      <w:r>
        <w:separator/>
      </w:r>
    </w:p>
  </w:footnote>
  <w:footnote w:type="continuationSeparator" w:id="0">
    <w:p w14:paraId="49F7FC9F" w14:textId="77777777" w:rsidR="00C32A3E" w:rsidRDefault="00C32A3E" w:rsidP="00572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5C64" w14:textId="187CC36B" w:rsidR="00F82209" w:rsidRPr="00F24368" w:rsidRDefault="006565C4" w:rsidP="00F56176">
    <w:pPr>
      <w:pStyle w:val="Kopfzeile2"/>
    </w:pPr>
    <w:r w:rsidRPr="003A591C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A564BC" wp14:editId="2216648E">
              <wp:simplePos x="0" y="0"/>
              <wp:positionH relativeFrom="column">
                <wp:posOffset>386723</wp:posOffset>
              </wp:positionH>
              <wp:positionV relativeFrom="paragraph">
                <wp:posOffset>298450</wp:posOffset>
              </wp:positionV>
              <wp:extent cx="5400000" cy="0"/>
              <wp:effectExtent l="0" t="0" r="0" b="0"/>
              <wp:wrapNone/>
              <wp:docPr id="67" name="Freihandform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00000" cy="0"/>
                      </a:xfrm>
                      <a:custGeom>
                        <a:avLst/>
                        <a:gdLst>
                          <a:gd name="T0" fmla="*/ 9 w 1961"/>
                          <a:gd name="T1" fmla="*/ 1966 h 1966"/>
                          <a:gd name="T2" fmla="*/ 0 w 1961"/>
                          <a:gd name="T3" fmla="*/ 1957 h 1966"/>
                          <a:gd name="T4" fmla="*/ 1952 w 1961"/>
                          <a:gd name="T5" fmla="*/ 0 h 1966"/>
                          <a:gd name="T6" fmla="*/ 1961 w 1961"/>
                          <a:gd name="T7" fmla="*/ 9 h 1966"/>
                          <a:gd name="T8" fmla="*/ 9 w 1961"/>
                          <a:gd name="T9" fmla="*/ 1966 h 1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61" h="1966">
                            <a:moveTo>
                              <a:pt x="9" y="1966"/>
                            </a:moveTo>
                            <a:lnTo>
                              <a:pt x="0" y="1957"/>
                            </a:lnTo>
                            <a:lnTo>
                              <a:pt x="1952" y="0"/>
                            </a:lnTo>
                            <a:lnTo>
                              <a:pt x="1961" y="9"/>
                            </a:lnTo>
                            <a:lnTo>
                              <a:pt x="9" y="1966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0FB6AB" id="Freihandform 67" o:spid="_x0000_s1026" style="position:absolute;margin-left:30.45pt;margin-top:23.5pt;width:425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61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" path="m9,1966l,1957,1952,r9,9l9,1966xe" fillcolor="#8496b0 [1951]" strokecolor="#8496b0 [1951]" strokeweight="1pt">
              <v:path arrowok="t" o:connecttype="custom" o:connectlocs="24783,1;0,1;5375217,0;5400000,0;24783,1" o:connectangles="0,0,0,0,0"/>
            </v:shape>
          </w:pict>
        </mc:Fallback>
      </mc:AlternateContent>
    </w:r>
    <w:r w:rsidRPr="003A591C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1C5069" wp14:editId="6945A827">
              <wp:simplePos x="0" y="0"/>
              <wp:positionH relativeFrom="column">
                <wp:posOffset>0</wp:posOffset>
              </wp:positionH>
              <wp:positionV relativeFrom="paragraph">
                <wp:posOffset>256540</wp:posOffset>
              </wp:positionV>
              <wp:extent cx="5494020" cy="0"/>
              <wp:effectExtent l="0" t="0" r="0" b="0"/>
              <wp:wrapNone/>
              <wp:docPr id="43" name="Freihand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4020" cy="0"/>
                      </a:xfrm>
                      <a:custGeom>
                        <a:avLst/>
                        <a:gdLst>
                          <a:gd name="T0" fmla="*/ 0 w 2727"/>
                          <a:gd name="T1" fmla="*/ 2732 h 2732"/>
                          <a:gd name="T2" fmla="*/ 0 w 2727"/>
                          <a:gd name="T3" fmla="*/ 2728 h 2732"/>
                          <a:gd name="T4" fmla="*/ 2722 w 2727"/>
                          <a:gd name="T5" fmla="*/ 0 h 2732"/>
                          <a:gd name="T6" fmla="*/ 2727 w 2727"/>
                          <a:gd name="T7" fmla="*/ 5 h 2732"/>
                          <a:gd name="T8" fmla="*/ 0 w 2727"/>
                          <a:gd name="T9" fmla="*/ 2732 h 27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727" h="2732">
                            <a:moveTo>
                              <a:pt x="0" y="2732"/>
                            </a:moveTo>
                            <a:lnTo>
                              <a:pt x="0" y="2728"/>
                            </a:lnTo>
                            <a:lnTo>
                              <a:pt x="2722" y="0"/>
                            </a:lnTo>
                            <a:lnTo>
                              <a:pt x="2727" y="5"/>
                            </a:lnTo>
                            <a:lnTo>
                              <a:pt x="0" y="2732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F160B0" id="Freihandform 68" o:spid="_x0000_s1026" style="position:absolute;margin-left:0;margin-top:20.2pt;width:432.6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727,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" path="m,2732r,-4l2722,r5,5l,2732xe" fillcolor="#8496b0 [1951]" strokecolor="#8496b0 [1951]">
              <v:path arrowok="t" o:connecttype="custom" o:connectlocs="0,1;0,1;5483947,0;5494020,0;0,1" o:connectangles="0,0,0,0,0"/>
            </v:shape>
          </w:pict>
        </mc:Fallback>
      </mc:AlternateContent>
    </w:r>
    <w:sdt>
      <w:sdtPr>
        <w:alias w:val="Titel"/>
        <w:tag w:val=""/>
        <w:id w:val="465252986"/>
        <w:placeholder>
          <w:docPart w:val="9139D831031F4DC7A4692F815168C0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727E0">
          <w:t>Modul 164</w:t>
        </w:r>
      </w:sdtContent>
    </w:sdt>
    <w:r w:rsidR="00F82209" w:rsidRPr="003A591C">
      <w:t xml:space="preserve"> - </w:t>
    </w:r>
    <w:r w:rsidR="00782BA3">
      <w:fldChar w:fldCharType="begin"/>
    </w:r>
    <w:r w:rsidR="00782BA3">
      <w:instrText xml:space="preserve"> Styleref "Kandidat" </w:instrText>
    </w:r>
    <w:r w:rsidR="00782BA3">
      <w:fldChar w:fldCharType="separate"/>
    </w:r>
    <w:r w:rsidR="00782BA3">
      <w:rPr>
        <w:noProof/>
      </w:rPr>
      <w:t>Partnerarbeit</w:t>
    </w:r>
    <w:r w:rsidR="00782BA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6ADC" w14:textId="77777777" w:rsidR="006565C4" w:rsidRPr="00F56176" w:rsidRDefault="00782BA3" w:rsidP="00F56176">
    <w:pPr>
      <w:pStyle w:val="Kopfzeile"/>
    </w:pPr>
    <w:sdt>
      <w:sdtPr>
        <w:alias w:val="Firma"/>
        <w:tag w:val=""/>
        <w:id w:val="687497222"/>
        <w:placeholder>
          <w:docPart w:val="4B79E195536A4840A4AA146EA20957E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52C6D" w:rsidRPr="00F56176">
          <w:t>gibb - Abteilung IET</w:t>
        </w:r>
      </w:sdtContent>
    </w:sdt>
    <w:r w:rsidR="006565C4" w:rsidRPr="00F56176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8F6F67" wp14:editId="35B19B22">
              <wp:simplePos x="0" y="0"/>
              <wp:positionH relativeFrom="page">
                <wp:posOffset>1857375</wp:posOffset>
              </wp:positionH>
              <wp:positionV relativeFrom="page">
                <wp:posOffset>9248775</wp:posOffset>
              </wp:positionV>
              <wp:extent cx="4500245" cy="4646930"/>
              <wp:effectExtent l="990600" t="762000" r="890905" b="820420"/>
              <wp:wrapNone/>
              <wp:docPr id="38" name="Grup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699250">
                        <a:off x="0" y="0"/>
                        <a:ext cx="4500245" cy="4646930"/>
                        <a:chOff x="782637" y="109538"/>
                        <a:chExt cx="3546476" cy="3663950"/>
                      </a:xfr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40" name="Freihandform 65"/>
                      <wps:cNvSpPr>
                        <a:spLocks/>
                      </wps:cNvSpPr>
                      <wps:spPr bwMode="auto">
                        <a:xfrm>
                          <a:off x="782637" y="227013"/>
                          <a:ext cx="3546475" cy="3546475"/>
                        </a:xfrm>
                        <a:custGeom>
                          <a:avLst/>
                          <a:gdLst>
                            <a:gd name="T0" fmla="*/ 5 w 2234"/>
                            <a:gd name="T1" fmla="*/ 2234 h 2234"/>
                            <a:gd name="T2" fmla="*/ 0 w 2234"/>
                            <a:gd name="T3" fmla="*/ 2229 h 2234"/>
                            <a:gd name="T4" fmla="*/ 2229 w 2234"/>
                            <a:gd name="T5" fmla="*/ 0 h 2234"/>
                            <a:gd name="T6" fmla="*/ 2234 w 2234"/>
                            <a:gd name="T7" fmla="*/ 5 h 2234"/>
                            <a:gd name="T8" fmla="*/ 5 w 2234"/>
                            <a:gd name="T9" fmla="*/ 2234 h 22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34" h="2234">
                              <a:moveTo>
                                <a:pt x="5" y="2234"/>
                              </a:moveTo>
                              <a:lnTo>
                                <a:pt x="0" y="2229"/>
                              </a:lnTo>
                              <a:lnTo>
                                <a:pt x="2229" y="0"/>
                              </a:lnTo>
                              <a:lnTo>
                                <a:pt x="2234" y="5"/>
                              </a:lnTo>
                              <a:lnTo>
                                <a:pt x="5" y="223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ihandform 66"/>
                      <wps:cNvSpPr>
                        <a:spLocks/>
                      </wps:cNvSpPr>
                      <wps:spPr bwMode="auto">
                        <a:xfrm>
                          <a:off x="841375" y="109538"/>
                          <a:ext cx="3487738" cy="3487738"/>
                        </a:xfrm>
                        <a:custGeom>
                          <a:avLst/>
                          <a:gdLst>
                            <a:gd name="T0" fmla="*/ 9 w 2197"/>
                            <a:gd name="T1" fmla="*/ 2197 h 2197"/>
                            <a:gd name="T2" fmla="*/ 0 w 2197"/>
                            <a:gd name="T3" fmla="*/ 2193 h 2197"/>
                            <a:gd name="T4" fmla="*/ 2188 w 2197"/>
                            <a:gd name="T5" fmla="*/ 0 h 2197"/>
                            <a:gd name="T6" fmla="*/ 2197 w 2197"/>
                            <a:gd name="T7" fmla="*/ 10 h 2197"/>
                            <a:gd name="T8" fmla="*/ 9 w 2197"/>
                            <a:gd name="T9" fmla="*/ 2197 h 2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7" h="2197">
                              <a:moveTo>
                                <a:pt x="9" y="2197"/>
                              </a:moveTo>
                              <a:lnTo>
                                <a:pt x="0" y="2193"/>
                              </a:lnTo>
                              <a:lnTo>
                                <a:pt x="2188" y="0"/>
                              </a:lnTo>
                              <a:lnTo>
                                <a:pt x="2197" y="10"/>
                              </a:lnTo>
                              <a:lnTo>
                                <a:pt x="9" y="219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C93FD6" id="Gruppe 2" o:spid="_x0000_s1026" style="position:absolute;margin-left:146.25pt;margin-top:728.25pt;width:354.35pt;height:365.9pt;rotation:2948301fd;z-index:-251655168;mso-position-horizontal-relative:page;mso-position-vertical-relative:page" coordorigin="7826,1095" coordsize="35464,3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">
              <o:lock v:ext="edit" aspectratio="t"/>
              <v:shape id="Freihandform 65" o:spid="_x0000_s102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" path="m5,2234l,2229,2229,r5,5l5,2234xe" filled="f" stroked="f">
                <v:path arrowok="t" o:connecttype="custom" o:connectlocs="7938,3546475;0,3538538;3538538,0;3546475,7938;7938,3546475" o:connectangles="0,0,0,0,0"/>
              </v:shape>
              <v:shape id="Freihandform 66" o:spid="_x0000_s102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" path="m9,2197l,2193,2188,r9,10l9,2197xe" filled="f" stroked="f">
                <v:path arrowok="t" o:connecttype="custom" o:connectlocs="14288,3487738;0,3481388;3473450,0;3487738,15875;14288,3487738" o:connectangles="0,0,0,0,0"/>
              </v:shape>
              <w10:wrap anchorx="page" anchory="page"/>
            </v:group>
          </w:pict>
        </mc:Fallback>
      </mc:AlternateContent>
    </w:r>
    <w:r w:rsidR="00D52C6D" w:rsidRPr="00F56176">
      <w:tab/>
    </w:r>
    <w:r w:rsidR="00D52C6D" w:rsidRPr="00F56176">
      <w:tab/>
    </w:r>
    <w:sdt>
      <w:sdtPr>
        <w:alias w:val="Autor"/>
        <w:tag w:val=""/>
        <w:id w:val="916438725"/>
        <w:placeholder>
          <w:docPart w:val="707B35B7FC84475D830F7FDAA03B0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52C6D" w:rsidRPr="00F56176">
          <w:t>Urs Dummermuth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76EB"/>
    <w:multiLevelType w:val="hybridMultilevel"/>
    <w:tmpl w:val="979CB38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395E62"/>
    <w:multiLevelType w:val="hybridMultilevel"/>
    <w:tmpl w:val="4ADEBE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A4DE9"/>
    <w:multiLevelType w:val="multilevel"/>
    <w:tmpl w:val="E29612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AC"/>
    <w:rsid w:val="000115C3"/>
    <w:rsid w:val="00011CB9"/>
    <w:rsid w:val="000212AC"/>
    <w:rsid w:val="00065153"/>
    <w:rsid w:val="00083AB5"/>
    <w:rsid w:val="000A5A32"/>
    <w:rsid w:val="000B3BD8"/>
    <w:rsid w:val="000D3CD1"/>
    <w:rsid w:val="000D5427"/>
    <w:rsid w:val="00121B39"/>
    <w:rsid w:val="00123304"/>
    <w:rsid w:val="00145CB6"/>
    <w:rsid w:val="00160A26"/>
    <w:rsid w:val="00180858"/>
    <w:rsid w:val="001A2EB5"/>
    <w:rsid w:val="001B30BB"/>
    <w:rsid w:val="001D5005"/>
    <w:rsid w:val="001F6834"/>
    <w:rsid w:val="001F6C77"/>
    <w:rsid w:val="001F73A6"/>
    <w:rsid w:val="0020095F"/>
    <w:rsid w:val="002674BC"/>
    <w:rsid w:val="00274F18"/>
    <w:rsid w:val="002C47B0"/>
    <w:rsid w:val="002F2C09"/>
    <w:rsid w:val="00300341"/>
    <w:rsid w:val="003276B5"/>
    <w:rsid w:val="00334D75"/>
    <w:rsid w:val="00374FF1"/>
    <w:rsid w:val="00395FCF"/>
    <w:rsid w:val="003A591C"/>
    <w:rsid w:val="003C67A6"/>
    <w:rsid w:val="0042088A"/>
    <w:rsid w:val="00426363"/>
    <w:rsid w:val="0049272C"/>
    <w:rsid w:val="004B4D52"/>
    <w:rsid w:val="004E429F"/>
    <w:rsid w:val="004F0581"/>
    <w:rsid w:val="004F0A1F"/>
    <w:rsid w:val="00502013"/>
    <w:rsid w:val="00510B44"/>
    <w:rsid w:val="005126A2"/>
    <w:rsid w:val="005417D4"/>
    <w:rsid w:val="00572BD0"/>
    <w:rsid w:val="005922AC"/>
    <w:rsid w:val="00617A84"/>
    <w:rsid w:val="006565C4"/>
    <w:rsid w:val="00667289"/>
    <w:rsid w:val="006A662A"/>
    <w:rsid w:val="006C384E"/>
    <w:rsid w:val="006D7EB0"/>
    <w:rsid w:val="006E0BE4"/>
    <w:rsid w:val="00712C1D"/>
    <w:rsid w:val="007418AF"/>
    <w:rsid w:val="00742C6C"/>
    <w:rsid w:val="007467A0"/>
    <w:rsid w:val="007702DB"/>
    <w:rsid w:val="00782BA3"/>
    <w:rsid w:val="00792361"/>
    <w:rsid w:val="007B3EFA"/>
    <w:rsid w:val="007C33F6"/>
    <w:rsid w:val="007F0C3C"/>
    <w:rsid w:val="008059DE"/>
    <w:rsid w:val="00821C4B"/>
    <w:rsid w:val="00822362"/>
    <w:rsid w:val="00844F45"/>
    <w:rsid w:val="00882D98"/>
    <w:rsid w:val="008843BF"/>
    <w:rsid w:val="0088572E"/>
    <w:rsid w:val="00893A2A"/>
    <w:rsid w:val="008C4D54"/>
    <w:rsid w:val="008D6905"/>
    <w:rsid w:val="008E2E6C"/>
    <w:rsid w:val="00921A4A"/>
    <w:rsid w:val="009246AD"/>
    <w:rsid w:val="009461B4"/>
    <w:rsid w:val="009517CE"/>
    <w:rsid w:val="00957FA5"/>
    <w:rsid w:val="009727E0"/>
    <w:rsid w:val="009A1808"/>
    <w:rsid w:val="009B019B"/>
    <w:rsid w:val="009D54DD"/>
    <w:rsid w:val="009E3B4D"/>
    <w:rsid w:val="00A11B96"/>
    <w:rsid w:val="00A14F00"/>
    <w:rsid w:val="00A4075B"/>
    <w:rsid w:val="00AA577F"/>
    <w:rsid w:val="00AC2C00"/>
    <w:rsid w:val="00AF4533"/>
    <w:rsid w:val="00AF6946"/>
    <w:rsid w:val="00B06245"/>
    <w:rsid w:val="00B06DAB"/>
    <w:rsid w:val="00B14F26"/>
    <w:rsid w:val="00B20AFB"/>
    <w:rsid w:val="00B42B4B"/>
    <w:rsid w:val="00B472DF"/>
    <w:rsid w:val="00B80CC6"/>
    <w:rsid w:val="00BA1257"/>
    <w:rsid w:val="00BC0BE5"/>
    <w:rsid w:val="00C27AE4"/>
    <w:rsid w:val="00C32A3E"/>
    <w:rsid w:val="00C57728"/>
    <w:rsid w:val="00C63909"/>
    <w:rsid w:val="00C80BAA"/>
    <w:rsid w:val="00C92695"/>
    <w:rsid w:val="00CE0154"/>
    <w:rsid w:val="00D00F44"/>
    <w:rsid w:val="00D2313E"/>
    <w:rsid w:val="00D33B7C"/>
    <w:rsid w:val="00D36019"/>
    <w:rsid w:val="00D52C6D"/>
    <w:rsid w:val="00D76BD0"/>
    <w:rsid w:val="00D8156A"/>
    <w:rsid w:val="00DB57D9"/>
    <w:rsid w:val="00DE13F9"/>
    <w:rsid w:val="00DF2CB9"/>
    <w:rsid w:val="00DF497C"/>
    <w:rsid w:val="00E422CB"/>
    <w:rsid w:val="00E44F1C"/>
    <w:rsid w:val="00E51A3B"/>
    <w:rsid w:val="00E526E4"/>
    <w:rsid w:val="00E52CF8"/>
    <w:rsid w:val="00E55DDD"/>
    <w:rsid w:val="00E621E3"/>
    <w:rsid w:val="00E72D6D"/>
    <w:rsid w:val="00E75762"/>
    <w:rsid w:val="00E84E99"/>
    <w:rsid w:val="00E86D4E"/>
    <w:rsid w:val="00EA13F3"/>
    <w:rsid w:val="00EC4ABA"/>
    <w:rsid w:val="00EC5346"/>
    <w:rsid w:val="00EE4991"/>
    <w:rsid w:val="00F01A5B"/>
    <w:rsid w:val="00F24368"/>
    <w:rsid w:val="00F254CE"/>
    <w:rsid w:val="00F36984"/>
    <w:rsid w:val="00F51E36"/>
    <w:rsid w:val="00F56176"/>
    <w:rsid w:val="00F66E66"/>
    <w:rsid w:val="00F75FFE"/>
    <w:rsid w:val="00F82209"/>
    <w:rsid w:val="00F83374"/>
    <w:rsid w:val="00F91602"/>
    <w:rsid w:val="00FA466C"/>
    <w:rsid w:val="00FC00F4"/>
    <w:rsid w:val="00F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B10E9B6"/>
  <w15:chartTrackingRefBased/>
  <w15:docId w15:val="{8C1289ED-1CBE-4057-BD62-C659D5F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BD0"/>
    <w:pPr>
      <w:spacing w:after="0"/>
    </w:pPr>
  </w:style>
  <w:style w:type="paragraph" w:styleId="berschrift1">
    <w:name w:val="heading 1"/>
    <w:basedOn w:val="Standard"/>
    <w:next w:val="Text"/>
    <w:link w:val="berschrift1Zchn"/>
    <w:uiPriority w:val="9"/>
    <w:qFormat/>
    <w:rsid w:val="00572BD0"/>
    <w:pPr>
      <w:keepNext/>
      <w:keepLines/>
      <w:numPr>
        <w:numId w:val="1"/>
      </w:numPr>
      <w:spacing w:before="240"/>
      <w:ind w:left="709" w:hanging="709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unhideWhenUsed/>
    <w:qFormat/>
    <w:rsid w:val="000115C3"/>
    <w:pPr>
      <w:keepNext/>
      <w:keepLines/>
      <w:numPr>
        <w:ilvl w:val="1"/>
        <w:numId w:val="1"/>
      </w:numPr>
      <w:spacing w:before="240" w:after="180"/>
      <w:ind w:left="709" w:hanging="709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075B"/>
    <w:pPr>
      <w:keepNext/>
      <w:keepLines/>
      <w:numPr>
        <w:ilvl w:val="2"/>
        <w:numId w:val="1"/>
      </w:numPr>
      <w:spacing w:before="120" w:after="12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6D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6D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6D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6D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6D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6D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9269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2695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2BD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Text"/>
    <w:uiPriority w:val="39"/>
    <w:unhideWhenUsed/>
    <w:qFormat/>
    <w:rsid w:val="00572BD0"/>
    <w:pPr>
      <w:numPr>
        <w:numId w:val="0"/>
      </w:numPr>
      <w:spacing w:after="240"/>
      <w:outlineLvl w:val="9"/>
    </w:pPr>
    <w:rPr>
      <w:lang w:val="de-DE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6AD"/>
    <w:pPr>
      <w:tabs>
        <w:tab w:val="left" w:pos="709"/>
        <w:tab w:val="right" w:leader="dot" w:pos="9062"/>
      </w:tabs>
      <w:spacing w:before="240" w:after="100"/>
      <w:ind w:left="709" w:hanging="709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C9269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56176"/>
    <w:pPr>
      <w:tabs>
        <w:tab w:val="center" w:pos="4536"/>
        <w:tab w:val="right" w:pos="9072"/>
      </w:tabs>
      <w:spacing w:line="240" w:lineRule="auto"/>
    </w:pPr>
    <w:rPr>
      <w:color w:val="8496B0" w:themeColor="text2" w:themeTint="99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F56176"/>
    <w:rPr>
      <w:color w:val="8496B0" w:themeColor="text2" w:themeTint="99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42C6C"/>
    <w:pPr>
      <w:tabs>
        <w:tab w:val="right" w:pos="9072"/>
      </w:tabs>
      <w:spacing w:line="240" w:lineRule="auto"/>
    </w:pPr>
    <w:rPr>
      <w:color w:val="8496B0" w:themeColor="text2" w:themeTint="99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42C6C"/>
    <w:rPr>
      <w:color w:val="8496B0" w:themeColor="text2" w:themeTint="99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5C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075B"/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6D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6D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6D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6D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6D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6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72BD0"/>
    <w:pPr>
      <w:tabs>
        <w:tab w:val="left" w:pos="1418"/>
        <w:tab w:val="right" w:leader="dot" w:pos="9062"/>
      </w:tabs>
      <w:spacing w:after="100"/>
      <w:ind w:left="1418" w:hanging="709"/>
    </w:pPr>
  </w:style>
  <w:style w:type="table" w:customStyle="1" w:styleId="dsbTabelleOhneRahmen">
    <w:name w:val="dsbTabelleOhneRahmen"/>
    <w:basedOn w:val="NormaleTabelle"/>
    <w:uiPriority w:val="99"/>
    <w:rsid w:val="006E0BE4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6E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bTabellentext">
    <w:name w:val="dsbTabellentext"/>
    <w:basedOn w:val="Standard"/>
    <w:qFormat/>
    <w:rsid w:val="006E0BE4"/>
    <w:pPr>
      <w:spacing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F82209"/>
    <w:rPr>
      <w:color w:val="808080"/>
    </w:rPr>
  </w:style>
  <w:style w:type="paragraph" w:styleId="Untertitel">
    <w:name w:val="Subtitle"/>
    <w:basedOn w:val="KeinLeerraum"/>
    <w:next w:val="Standard"/>
    <w:link w:val="UntertitelZchn"/>
    <w:uiPriority w:val="11"/>
    <w:qFormat/>
    <w:rsid w:val="00D52C6D"/>
    <w:pPr>
      <w:spacing w:before="120"/>
    </w:pPr>
    <w:rPr>
      <w:rFonts w:asciiTheme="majorHAnsi" w:hAnsiTheme="majorHAnsi"/>
      <w:color w:val="7F7F7F" w:themeColor="text1" w:themeTint="80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2C6D"/>
    <w:rPr>
      <w:rFonts w:asciiTheme="majorHAnsi" w:eastAsiaTheme="minorEastAsia" w:hAnsiTheme="majorHAnsi"/>
      <w:color w:val="7F7F7F" w:themeColor="text1" w:themeTint="80"/>
      <w:sz w:val="36"/>
      <w:szCs w:val="36"/>
      <w:lang w:eastAsia="de-CH"/>
    </w:rPr>
  </w:style>
  <w:style w:type="paragraph" w:styleId="Titel">
    <w:name w:val="Title"/>
    <w:basedOn w:val="KeinLeerraum"/>
    <w:next w:val="Standard"/>
    <w:link w:val="TitelZchn"/>
    <w:uiPriority w:val="10"/>
    <w:qFormat/>
    <w:rsid w:val="00D52C6D"/>
    <w:rPr>
      <w:rFonts w:asciiTheme="majorHAnsi" w:eastAsiaTheme="majorEastAsia" w:hAnsiTheme="majorHAnsi" w:cstheme="majorBidi"/>
      <w:color w:val="2E74B5" w:themeColor="accent1" w:themeShade="BF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D52C6D"/>
    <w:rPr>
      <w:rFonts w:asciiTheme="majorHAnsi" w:eastAsiaTheme="majorEastAsia" w:hAnsiTheme="majorHAnsi" w:cstheme="majorBidi"/>
      <w:color w:val="2E74B5" w:themeColor="accent1" w:themeShade="BF"/>
      <w:sz w:val="64"/>
      <w:szCs w:val="64"/>
      <w:lang w:eastAsia="de-CH"/>
    </w:rPr>
  </w:style>
  <w:style w:type="paragraph" w:customStyle="1" w:styleId="TextCDB">
    <w:name w:val="Text_CDB"/>
    <w:basedOn w:val="Standard"/>
    <w:qFormat/>
    <w:rsid w:val="007B3EFA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TabellenText">
    <w:name w:val="TabellenText"/>
    <w:basedOn w:val="TextCDB"/>
    <w:qFormat/>
    <w:rsid w:val="007B3EFA"/>
    <w:pPr>
      <w:spacing w:before="60" w:after="60"/>
    </w:pPr>
    <w:rPr>
      <w:lang w:val="de-CH"/>
    </w:rPr>
  </w:style>
  <w:style w:type="paragraph" w:customStyle="1" w:styleId="Text">
    <w:name w:val="Text"/>
    <w:basedOn w:val="Standard"/>
    <w:qFormat/>
    <w:rsid w:val="00502013"/>
    <w:pPr>
      <w:spacing w:before="140" w:after="140"/>
    </w:pPr>
  </w:style>
  <w:style w:type="paragraph" w:customStyle="1" w:styleId="Titel1">
    <w:name w:val="Titel1"/>
    <w:basedOn w:val="Inhaltsverzeichnisberschrift"/>
    <w:next w:val="Text"/>
    <w:qFormat/>
    <w:rsid w:val="00FC00F4"/>
  </w:style>
  <w:style w:type="paragraph" w:customStyle="1" w:styleId="Lehrperson">
    <w:name w:val="Lehrperson"/>
    <w:basedOn w:val="Standard"/>
    <w:qFormat/>
    <w:rsid w:val="008C4D54"/>
    <w:pPr>
      <w:spacing w:line="240" w:lineRule="auto"/>
    </w:pPr>
    <w:rPr>
      <w:sz w:val="24"/>
    </w:rPr>
  </w:style>
  <w:style w:type="paragraph" w:customStyle="1" w:styleId="Kandidat">
    <w:name w:val="Kandidat"/>
    <w:basedOn w:val="Standard"/>
    <w:qFormat/>
    <w:rsid w:val="008C4D54"/>
    <w:pPr>
      <w:spacing w:line="240" w:lineRule="auto"/>
    </w:pPr>
    <w:rPr>
      <w:sz w:val="24"/>
    </w:rPr>
  </w:style>
  <w:style w:type="paragraph" w:customStyle="1" w:styleId="Kopfzeile2">
    <w:name w:val="Kopfzeile_2"/>
    <w:basedOn w:val="Kopfzeile"/>
    <w:qFormat/>
    <w:rsid w:val="00F24368"/>
    <w:pPr>
      <w:jc w:val="center"/>
    </w:pPr>
  </w:style>
  <w:style w:type="paragraph" w:styleId="Beschriftung">
    <w:name w:val="caption"/>
    <w:basedOn w:val="Standard"/>
    <w:next w:val="Standard"/>
    <w:uiPriority w:val="35"/>
    <w:unhideWhenUsed/>
    <w:qFormat/>
    <w:rsid w:val="00123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526E4"/>
    <w:pPr>
      <w:tabs>
        <w:tab w:val="right" w:leader="dot" w:pos="9062"/>
      </w:tabs>
      <w:spacing w:before="140"/>
    </w:pPr>
    <w:rPr>
      <w:noProof/>
    </w:rPr>
  </w:style>
  <w:style w:type="paragraph" w:styleId="Literaturverzeichnis">
    <w:name w:val="Bibliography"/>
    <w:basedOn w:val="Standard"/>
    <w:next w:val="Standard"/>
    <w:uiPriority w:val="37"/>
    <w:unhideWhenUsed/>
    <w:rsid w:val="00123304"/>
    <w:pPr>
      <w:spacing w:after="140"/>
      <w:ind w:left="720" w:hanging="720"/>
    </w:pPr>
    <w:rPr>
      <w:noProof/>
    </w:rPr>
  </w:style>
  <w:style w:type="paragraph" w:customStyle="1" w:styleId="Zeile1">
    <w:name w:val="Zeile1"/>
    <w:basedOn w:val="Text"/>
    <w:qFormat/>
    <w:rsid w:val="00E526E4"/>
    <w:pPr>
      <w:spacing w:before="0" w:after="0"/>
    </w:pPr>
    <w:rPr>
      <w:sz w:val="2"/>
    </w:rPr>
  </w:style>
  <w:style w:type="paragraph" w:customStyle="1" w:styleId="BeschriftungTabelle">
    <w:name w:val="BeschriftungTabelle"/>
    <w:basedOn w:val="Beschriftung"/>
    <w:qFormat/>
    <w:rsid w:val="00E526E4"/>
    <w:rPr>
      <w:i w:val="0"/>
    </w:rPr>
  </w:style>
  <w:style w:type="paragraph" w:customStyle="1" w:styleId="Default">
    <w:name w:val="Default"/>
    <w:rsid w:val="00EC4AB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946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61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Templates\GIBB\smartlearn_omnespro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39D831031F4DC7A4692F815168C0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291862-3518-40AE-9103-1D1372D2E445}"/>
      </w:docPartPr>
      <w:docPartBody>
        <w:p w:rsidR="00C535F1" w:rsidRDefault="007D2085">
          <w:pPr>
            <w:pStyle w:val="9139D831031F4DC7A4692F815168C07C"/>
          </w:pPr>
          <w:r w:rsidRPr="000B0A7C">
            <w:rPr>
              <w:rStyle w:val="Platzhaltertext"/>
            </w:rPr>
            <w:t>Wählen Sie ein Element aus.</w:t>
          </w:r>
        </w:p>
      </w:docPartBody>
    </w:docPart>
    <w:docPart>
      <w:docPartPr>
        <w:name w:val="B4ACD668B1D54F94BFF7711C10110D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87ABC-F5E7-405B-A442-6EDB5AFA1EB8}"/>
      </w:docPartPr>
      <w:docPartBody>
        <w:p w:rsidR="002A7E65" w:rsidRDefault="00085DAE" w:rsidP="00085DAE">
          <w:pPr>
            <w:pStyle w:val="B4ACD668B1D54F94BFF7711C10110DE1"/>
          </w:pPr>
          <w:r w:rsidRPr="00325D3A">
            <w:rPr>
              <w:rStyle w:val="Platzhaltertext"/>
            </w:rPr>
            <w:t>[Titel]</w:t>
          </w:r>
        </w:p>
      </w:docPartBody>
    </w:docPart>
    <w:docPart>
      <w:docPartPr>
        <w:name w:val="4B79E195536A4840A4AA146EA20957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98D07E-0773-47B1-9300-1A17D29277BF}"/>
      </w:docPartPr>
      <w:docPartBody>
        <w:p w:rsidR="002A7E65" w:rsidRDefault="00085DAE">
          <w:r w:rsidRPr="00966F79">
            <w:rPr>
              <w:rStyle w:val="Platzhaltertext"/>
            </w:rPr>
            <w:t>[Firma]</w:t>
          </w:r>
        </w:p>
      </w:docPartBody>
    </w:docPart>
    <w:docPart>
      <w:docPartPr>
        <w:name w:val="707B35B7FC84475D830F7FDAA03B0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838EE6-B68C-4321-9393-2EE129F0A261}"/>
      </w:docPartPr>
      <w:docPartBody>
        <w:p w:rsidR="002A7E65" w:rsidRDefault="00085DAE">
          <w:r w:rsidRPr="00966F79">
            <w:rPr>
              <w:rStyle w:val="Platzhaltertext"/>
            </w:rPr>
            <w:t>[Autor]</w:t>
          </w:r>
        </w:p>
      </w:docPartBody>
    </w:docPart>
    <w:docPart>
      <w:docPartPr>
        <w:name w:val="E68D2FDE39984AF39B65C4310269F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E4211-ECEB-413B-ADE1-95B9D71C0777}"/>
      </w:docPartPr>
      <w:docPartBody>
        <w:p w:rsidR="002A7E65" w:rsidRDefault="00085DAE" w:rsidP="00085DAE">
          <w:pPr>
            <w:pStyle w:val="E68D2FDE39984AF39B65C4310269F447"/>
          </w:pPr>
          <w:r w:rsidRPr="00966F7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85"/>
    <w:rsid w:val="00085DAE"/>
    <w:rsid w:val="001B425F"/>
    <w:rsid w:val="002A7E65"/>
    <w:rsid w:val="00487583"/>
    <w:rsid w:val="006148DF"/>
    <w:rsid w:val="006A3B1A"/>
    <w:rsid w:val="007D2085"/>
    <w:rsid w:val="00C535F1"/>
    <w:rsid w:val="00D32DA2"/>
    <w:rsid w:val="00E65154"/>
    <w:rsid w:val="00F0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85DAE"/>
    <w:rPr>
      <w:color w:val="808080"/>
    </w:rPr>
  </w:style>
  <w:style w:type="paragraph" w:customStyle="1" w:styleId="9139D831031F4DC7A4692F815168C07C">
    <w:name w:val="9139D831031F4DC7A4692F815168C07C"/>
  </w:style>
  <w:style w:type="paragraph" w:customStyle="1" w:styleId="B4ACD668B1D54F94BFF7711C10110DE1">
    <w:name w:val="B4ACD668B1D54F94BFF7711C10110DE1"/>
    <w:rsid w:val="00085DAE"/>
  </w:style>
  <w:style w:type="paragraph" w:customStyle="1" w:styleId="E68D2FDE39984AF39B65C4310269F447">
    <w:name w:val="E68D2FDE39984AF39B65C4310269F447"/>
    <w:rsid w:val="00085DAE"/>
    <w:pPr>
      <w:spacing w:after="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UniLeipzig20</b:Tag>
    <b:SourceType>InternetSite</b:SourceType>
    <b:Guid>{54369492-4FD5-470E-8E11-15074ED13720}</b:Guid>
    <b:Title>Universität Leipzig Schreibportal - Zitationsregeln</b:Title>
    <b:Year>2020</b:Year>
    <b:Month>08</b:Month>
    <b:Day>03</b:Day>
    <b:URL>https://home.uni-leipzig.de/schreibportal/zitationsregeln/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792A2-203B-4AE3-8C29-2D19928D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smartlearn_omnespro.dotm</Template>
  <TotalTime>0</TotalTime>
  <Pages>13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123</vt:lpstr>
    </vt:vector>
  </TitlesOfParts>
  <Company>gibb - Abteilung IET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164</dc:title>
  <dc:subject>Gruppe X</dc:subject>
  <dc:creator>Urs Dummermuth</dc:creator>
  <cp:keywords/>
  <dc:description/>
  <cp:lastModifiedBy>Urs Dummermuth</cp:lastModifiedBy>
  <cp:revision>23</cp:revision>
  <cp:lastPrinted>2020-03-19T12:50:00Z</cp:lastPrinted>
  <dcterms:created xsi:type="dcterms:W3CDTF">2021-02-08T15:04:00Z</dcterms:created>
  <dcterms:modified xsi:type="dcterms:W3CDTF">2022-01-31T13:59:00Z</dcterms:modified>
  <cp:category>Modul 431</cp:category>
</cp:coreProperties>
</file>